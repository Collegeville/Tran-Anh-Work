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EF430" w14:textId="77777777" w:rsidR="00A773EF" w:rsidRDefault="00E93E99" w:rsidP="00E93E9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3E99">
        <w:rPr>
          <w:rFonts w:ascii="Times New Roman" w:hAnsi="Times New Roman" w:cs="Times New Roman"/>
          <w:b/>
          <w:sz w:val="44"/>
          <w:szCs w:val="44"/>
        </w:rPr>
        <w:t>Anh B. Tran</w:t>
      </w:r>
    </w:p>
    <w:p w14:paraId="2B0AB965" w14:textId="378F669C" w:rsidR="00E93E99" w:rsidRDefault="00E93E99" w:rsidP="00E93E9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Saint John’s University, PO Box 1532, Collegeville, MN, 56321 – </w:t>
      </w:r>
      <w:hyperlink r:id="rId6" w:history="1">
        <w:r w:rsidRPr="009141C0">
          <w:rPr>
            <w:rStyle w:val="Hyperlink"/>
            <w:rFonts w:ascii="Times New Roman" w:hAnsi="Times New Roman" w:cs="Times New Roman"/>
            <w:sz w:val="24"/>
            <w:szCs w:val="24"/>
          </w:rPr>
          <w:t>abtran@csbsju.edu</w:t>
        </w:r>
      </w:hyperlink>
      <w:r w:rsidR="001C24CB">
        <w:rPr>
          <w:rFonts w:ascii="Times New Roman" w:hAnsi="Times New Roman" w:cs="Times New Roman"/>
          <w:sz w:val="24"/>
          <w:szCs w:val="24"/>
        </w:rPr>
        <w:t xml:space="preserve"> – 320-223-1538</w:t>
      </w:r>
    </w:p>
    <w:p w14:paraId="60F9B29D" w14:textId="1360442B" w:rsidR="00413BEF" w:rsidRDefault="008A43F4" w:rsidP="00E93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26E7" wp14:editId="56FC38E6">
                <wp:simplePos x="0" y="0"/>
                <wp:positionH relativeFrom="margin">
                  <wp:posOffset>19050</wp:posOffset>
                </wp:positionH>
                <wp:positionV relativeFrom="paragraph">
                  <wp:posOffset>73660</wp:posOffset>
                </wp:positionV>
                <wp:extent cx="68294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77A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5.8pt" to="539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BA6DDC" w14:textId="01AC7D77" w:rsidR="00742FCB" w:rsidRPr="00742FCB" w:rsidRDefault="006F3362" w:rsidP="00742FC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F3362">
        <w:rPr>
          <w:rFonts w:ascii="Times New Roman" w:hAnsi="Times New Roman" w:cs="Times New Roman"/>
          <w:b/>
          <w:sz w:val="28"/>
          <w:szCs w:val="24"/>
        </w:rPr>
        <w:t>Education</w:t>
      </w:r>
      <w:r w:rsidR="00742FCB">
        <w:rPr>
          <w:rFonts w:ascii="Times New Roman" w:hAnsi="Times New Roman" w:cs="Times New Roman"/>
          <w:sz w:val="24"/>
          <w:szCs w:val="24"/>
        </w:rPr>
        <w:t xml:space="preserve">: </w:t>
      </w:r>
      <w:r w:rsidR="00742FCB" w:rsidRPr="00742FCB">
        <w:rPr>
          <w:rFonts w:ascii="Times New Roman" w:hAnsi="Times New Roman" w:cs="Times New Roman"/>
          <w:b/>
          <w:sz w:val="24"/>
          <w:szCs w:val="24"/>
        </w:rPr>
        <w:t>Bachelor of Arts</w:t>
      </w:r>
      <w:r w:rsidR="00742FCB">
        <w:rPr>
          <w:rFonts w:ascii="Times New Roman" w:hAnsi="Times New Roman" w:cs="Times New Roman"/>
          <w:b/>
          <w:sz w:val="24"/>
          <w:szCs w:val="24"/>
        </w:rPr>
        <w:tab/>
      </w:r>
      <w:r w:rsidR="00742FCB">
        <w:rPr>
          <w:rFonts w:ascii="Times New Roman" w:hAnsi="Times New Roman" w:cs="Times New Roman"/>
          <w:b/>
          <w:sz w:val="24"/>
          <w:szCs w:val="24"/>
        </w:rPr>
        <w:tab/>
      </w:r>
      <w:r w:rsidR="00742FCB">
        <w:rPr>
          <w:rFonts w:ascii="Times New Roman" w:hAnsi="Times New Roman" w:cs="Times New Roman"/>
          <w:b/>
          <w:sz w:val="24"/>
          <w:szCs w:val="24"/>
        </w:rPr>
        <w:tab/>
      </w:r>
      <w:r w:rsidR="00742FCB">
        <w:rPr>
          <w:rFonts w:ascii="Times New Roman" w:hAnsi="Times New Roman" w:cs="Times New Roman"/>
          <w:b/>
          <w:sz w:val="24"/>
          <w:szCs w:val="24"/>
        </w:rPr>
        <w:tab/>
      </w:r>
      <w:r w:rsidR="00742FCB">
        <w:rPr>
          <w:rFonts w:ascii="Times New Roman" w:hAnsi="Times New Roman" w:cs="Times New Roman"/>
          <w:b/>
          <w:sz w:val="24"/>
          <w:szCs w:val="24"/>
        </w:rPr>
        <w:tab/>
      </w:r>
      <w:r w:rsidR="00742FCB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742FCB">
        <w:rPr>
          <w:rFonts w:ascii="Times New Roman" w:hAnsi="Times New Roman" w:cs="Times New Roman"/>
          <w:sz w:val="24"/>
          <w:szCs w:val="24"/>
        </w:rPr>
        <w:t>Expected Graduation: May 2019</w:t>
      </w:r>
    </w:p>
    <w:p w14:paraId="0F156B5D" w14:textId="77777777" w:rsidR="00742FCB" w:rsidRDefault="00742FCB" w:rsidP="00E93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Saint John’s University, Collegeville, MN</w:t>
      </w:r>
      <w:bookmarkStart w:id="0" w:name="_GoBack"/>
      <w:bookmarkEnd w:id="0"/>
    </w:p>
    <w:p w14:paraId="43C48B7A" w14:textId="1C5E4562" w:rsidR="00742FCB" w:rsidRDefault="00742FCB" w:rsidP="00E93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M</w:t>
      </w:r>
      <w:r w:rsidR="001C24CB">
        <w:rPr>
          <w:rFonts w:ascii="Times New Roman" w:hAnsi="Times New Roman" w:cs="Times New Roman"/>
          <w:sz w:val="24"/>
          <w:szCs w:val="24"/>
        </w:rPr>
        <w:t>ajor: Computer Science</w:t>
      </w:r>
      <w:r w:rsidR="001C24CB">
        <w:rPr>
          <w:rFonts w:ascii="Times New Roman" w:hAnsi="Times New Roman" w:cs="Times New Roman"/>
          <w:sz w:val="24"/>
          <w:szCs w:val="24"/>
        </w:rPr>
        <w:tab/>
      </w:r>
      <w:r w:rsidR="001C24CB">
        <w:rPr>
          <w:rFonts w:ascii="Times New Roman" w:hAnsi="Times New Roman" w:cs="Times New Roman"/>
          <w:sz w:val="24"/>
          <w:szCs w:val="24"/>
        </w:rPr>
        <w:tab/>
        <w:t>Minor: Japanese</w:t>
      </w:r>
      <w:r w:rsidR="001C24CB">
        <w:rPr>
          <w:rFonts w:ascii="Times New Roman" w:hAnsi="Times New Roman" w:cs="Times New Roman"/>
          <w:sz w:val="24"/>
          <w:szCs w:val="24"/>
        </w:rPr>
        <w:tab/>
        <w:t>GPA: 3.78</w:t>
      </w:r>
      <w:r>
        <w:rPr>
          <w:rFonts w:ascii="Times New Roman" w:hAnsi="Times New Roman" w:cs="Times New Roman"/>
          <w:sz w:val="24"/>
          <w:szCs w:val="24"/>
        </w:rPr>
        <w:t>/4.0</w:t>
      </w:r>
    </w:p>
    <w:p w14:paraId="6627A61A" w14:textId="77777777" w:rsidR="00742FCB" w:rsidRDefault="00742FCB" w:rsidP="00E93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Scholarships: International Student’s scholarship </w:t>
      </w:r>
    </w:p>
    <w:p w14:paraId="1A1C2B09" w14:textId="0150447B" w:rsidR="004A7A1C" w:rsidRDefault="00742FCB" w:rsidP="004A7A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Honors: Dean’</w:t>
      </w:r>
      <w:r w:rsidR="004A7A1C">
        <w:rPr>
          <w:rFonts w:ascii="Times New Roman" w:hAnsi="Times New Roman" w:cs="Times New Roman"/>
          <w:sz w:val="24"/>
          <w:szCs w:val="24"/>
        </w:rPr>
        <w:t xml:space="preserve">s </w:t>
      </w:r>
      <w:r w:rsidR="001C24CB">
        <w:rPr>
          <w:rFonts w:ascii="Times New Roman" w:hAnsi="Times New Roman" w:cs="Times New Roman"/>
          <w:sz w:val="24"/>
          <w:szCs w:val="24"/>
        </w:rPr>
        <w:t>List</w:t>
      </w:r>
    </w:p>
    <w:p w14:paraId="351A7E7B" w14:textId="481D0FB9" w:rsidR="00A773EF" w:rsidRDefault="004A7A1C" w:rsidP="001C24C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7F3A3F92" w14:textId="73902E68" w:rsidR="00413BEF" w:rsidRPr="009D31B1" w:rsidRDefault="009D31B1" w:rsidP="004A7A1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9D31B1">
        <w:rPr>
          <w:rFonts w:ascii="Times New Roman" w:hAnsi="Times New Roman" w:cs="Times New Roman"/>
          <w:b/>
          <w:sz w:val="28"/>
          <w:szCs w:val="24"/>
        </w:rPr>
        <w:t>Related Experience:</w:t>
      </w:r>
    </w:p>
    <w:p w14:paraId="3AAA7076" w14:textId="21FF1574" w:rsidR="001C24CB" w:rsidRPr="00FB0A4A" w:rsidRDefault="009E4B5D" w:rsidP="00510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Office Assistance</w:t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 w:rsidRPr="00FB0A4A">
        <w:rPr>
          <w:rFonts w:ascii="Times New Roman" w:hAnsi="Times New Roman" w:cs="Times New Roman"/>
          <w:sz w:val="24"/>
          <w:szCs w:val="24"/>
        </w:rPr>
        <w:t xml:space="preserve">      </w:t>
      </w:r>
      <w:r w:rsidR="001C24CB" w:rsidRPr="00FB0A4A">
        <w:rPr>
          <w:rFonts w:ascii="Times New Roman" w:hAnsi="Times New Roman" w:cs="Times New Roman"/>
          <w:sz w:val="24"/>
          <w:szCs w:val="24"/>
        </w:rPr>
        <w:t>November, 2015-Present</w:t>
      </w:r>
    </w:p>
    <w:p w14:paraId="37A92EAB" w14:textId="610846FF" w:rsidR="001C24CB" w:rsidRPr="00146B77" w:rsidRDefault="001C24CB" w:rsidP="001C24C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46B77">
        <w:rPr>
          <w:rFonts w:ascii="Times New Roman" w:hAnsi="Times New Roman" w:cs="Times New Roman"/>
          <w:i/>
          <w:sz w:val="24"/>
          <w:szCs w:val="24"/>
        </w:rPr>
        <w:t xml:space="preserve">Student Activities and Leadership Development, </w:t>
      </w:r>
      <w:r w:rsidR="000B4172">
        <w:rPr>
          <w:rFonts w:ascii="Times New Roman" w:hAnsi="Times New Roman" w:cs="Times New Roman"/>
          <w:i/>
          <w:sz w:val="24"/>
          <w:szCs w:val="24"/>
        </w:rPr>
        <w:t>College of St. Benedict</w:t>
      </w:r>
    </w:p>
    <w:p w14:paraId="026B315B" w14:textId="7918D933" w:rsidR="000B4172" w:rsidRPr="000B4172" w:rsidRDefault="000B4172" w:rsidP="000B4172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office website and Intranet including new events, and clubs’ information.</w:t>
      </w:r>
    </w:p>
    <w:p w14:paraId="70701AC1" w14:textId="274E504C" w:rsidR="001C24CB" w:rsidRDefault="00F01001" w:rsidP="001C24CB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0B4172">
        <w:rPr>
          <w:rFonts w:ascii="Times New Roman" w:hAnsi="Times New Roman" w:cs="Times New Roman"/>
          <w:sz w:val="24"/>
          <w:szCs w:val="24"/>
        </w:rPr>
        <w:t xml:space="preserve"> events: </w:t>
      </w:r>
      <w:r w:rsidR="001C24CB">
        <w:rPr>
          <w:rFonts w:ascii="Times New Roman" w:hAnsi="Times New Roman" w:cs="Times New Roman"/>
          <w:sz w:val="24"/>
          <w:szCs w:val="24"/>
        </w:rPr>
        <w:t>Senior Events, Christmas at Saint Benedict,</w:t>
      </w:r>
      <w:r w:rsidR="000B4172">
        <w:rPr>
          <w:rFonts w:ascii="Times New Roman" w:hAnsi="Times New Roman" w:cs="Times New Roman"/>
          <w:sz w:val="24"/>
          <w:szCs w:val="24"/>
        </w:rPr>
        <w:t xml:space="preserve"> and</w:t>
      </w:r>
      <w:r w:rsidR="001C24CB">
        <w:rPr>
          <w:rFonts w:ascii="Times New Roman" w:hAnsi="Times New Roman" w:cs="Times New Roman"/>
          <w:sz w:val="24"/>
          <w:szCs w:val="24"/>
        </w:rPr>
        <w:t xml:space="preserve"> Little Sibs</w:t>
      </w:r>
      <w:r w:rsidR="000B4172">
        <w:rPr>
          <w:rFonts w:ascii="Times New Roman" w:hAnsi="Times New Roman" w:cs="Times New Roman"/>
          <w:sz w:val="24"/>
          <w:szCs w:val="24"/>
        </w:rPr>
        <w:t xml:space="preserve"> weekend</w:t>
      </w:r>
      <w:r w:rsidR="001C24CB">
        <w:rPr>
          <w:rFonts w:ascii="Times New Roman" w:hAnsi="Times New Roman" w:cs="Times New Roman"/>
          <w:sz w:val="24"/>
          <w:szCs w:val="24"/>
        </w:rPr>
        <w:t>.</w:t>
      </w:r>
    </w:p>
    <w:p w14:paraId="17BF46A4" w14:textId="25FC1172" w:rsidR="001C24CB" w:rsidRDefault="00F01001" w:rsidP="001C24CB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0B4172">
        <w:rPr>
          <w:rFonts w:ascii="Times New Roman" w:hAnsi="Times New Roman" w:cs="Times New Roman"/>
          <w:sz w:val="24"/>
          <w:szCs w:val="24"/>
        </w:rPr>
        <w:t xml:space="preserve"> newsletter to highlight </w:t>
      </w:r>
      <w:r w:rsidR="001C24CB">
        <w:rPr>
          <w:rFonts w:ascii="Times New Roman" w:hAnsi="Times New Roman" w:cs="Times New Roman"/>
          <w:sz w:val="24"/>
          <w:szCs w:val="24"/>
        </w:rPr>
        <w:t>events of the months.</w:t>
      </w:r>
    </w:p>
    <w:p w14:paraId="2005C40B" w14:textId="0795D52A" w:rsidR="001C24CB" w:rsidRPr="00B35AA8" w:rsidRDefault="000B4172" w:rsidP="00B35AA8">
      <w:pPr>
        <w:pStyle w:val="ListParagraph"/>
        <w:numPr>
          <w:ilvl w:val="0"/>
          <w:numId w:val="7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students, parents and other department effectively with questions involving </w:t>
      </w:r>
      <w:r w:rsidR="00F01001">
        <w:rPr>
          <w:rFonts w:ascii="Times New Roman" w:hAnsi="Times New Roman" w:cs="Times New Roman"/>
          <w:sz w:val="24"/>
          <w:szCs w:val="24"/>
        </w:rPr>
        <w:t>clubs on campuses, upcoming e</w:t>
      </w:r>
      <w:r>
        <w:rPr>
          <w:rFonts w:ascii="Times New Roman" w:hAnsi="Times New Roman" w:cs="Times New Roman"/>
          <w:sz w:val="24"/>
          <w:szCs w:val="24"/>
        </w:rPr>
        <w:t>vents and equipment reservation through phone calls and emails.</w:t>
      </w:r>
    </w:p>
    <w:p w14:paraId="33D3F2E3" w14:textId="424BD870" w:rsidR="00A773EF" w:rsidRDefault="000B4172" w:rsidP="009D31B1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trip</w:t>
      </w:r>
      <w:r w:rsidR="009E4B5D">
        <w:rPr>
          <w:rFonts w:ascii="Times New Roman" w:hAnsi="Times New Roman" w:cs="Times New Roman"/>
          <w:b/>
          <w:sz w:val="24"/>
          <w:szCs w:val="24"/>
        </w:rPr>
        <w:t xml:space="preserve"> Organizer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June, 2016 to July</w:t>
      </w:r>
      <w:r w:rsidR="001C24CB" w:rsidRPr="00FB0A4A">
        <w:rPr>
          <w:rFonts w:ascii="Times New Roman" w:hAnsi="Times New Roman" w:cs="Times New Roman"/>
          <w:sz w:val="24"/>
          <w:szCs w:val="24"/>
        </w:rPr>
        <w:t>, 2016</w:t>
      </w:r>
    </w:p>
    <w:p w14:paraId="1F5C89D5" w14:textId="1C3CD9E3" w:rsidR="001C24CB" w:rsidRPr="00146B77" w:rsidRDefault="001C24CB" w:rsidP="00A773E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46B77">
        <w:rPr>
          <w:rFonts w:ascii="Times New Roman" w:hAnsi="Times New Roman" w:cs="Times New Roman"/>
          <w:i/>
          <w:sz w:val="24"/>
          <w:szCs w:val="24"/>
        </w:rPr>
        <w:t>Thailand</w:t>
      </w:r>
    </w:p>
    <w:p w14:paraId="7D1ACD0E" w14:textId="4F79812D" w:rsidR="00A773EF" w:rsidRPr="001C24CB" w:rsidRDefault="00654CC0" w:rsidP="001C24C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Tutored</w:t>
      </w:r>
      <w:r w:rsidR="00A773EF" w:rsidRPr="001C24CB">
        <w:rPr>
          <w:rFonts w:ascii="Times New Roman" w:hAnsi="Times New Roman" w:cs="Times New Roman"/>
          <w:sz w:val="24"/>
          <w:szCs w:val="24"/>
        </w:rPr>
        <w:t xml:space="preserve"> children in a poor area in Thailand.</w:t>
      </w:r>
    </w:p>
    <w:p w14:paraId="29AC2661" w14:textId="1DD04D31" w:rsidR="00A773EF" w:rsidRPr="00A773EF" w:rsidRDefault="00654CC0" w:rsidP="00A773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A773EF">
        <w:rPr>
          <w:rFonts w:ascii="Times New Roman" w:hAnsi="Times New Roman" w:cs="Times New Roman"/>
          <w:sz w:val="24"/>
          <w:szCs w:val="24"/>
        </w:rPr>
        <w:t xml:space="preserve"> games and fun shows for children in poor area.</w:t>
      </w:r>
    </w:p>
    <w:p w14:paraId="38ABFB49" w14:textId="0BFEB694" w:rsidR="00146B77" w:rsidRDefault="000B4172" w:rsidP="009D31B1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 Secretary</w:t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 w:rsidRPr="00FB0A4A">
        <w:rPr>
          <w:rFonts w:ascii="Times New Roman" w:hAnsi="Times New Roman" w:cs="Times New Roman"/>
          <w:sz w:val="24"/>
          <w:szCs w:val="24"/>
        </w:rPr>
        <w:t xml:space="preserve">         </w:t>
      </w:r>
      <w:r w:rsidR="00146B77" w:rsidRPr="00FB0A4A">
        <w:rPr>
          <w:rFonts w:ascii="Times New Roman" w:hAnsi="Times New Roman" w:cs="Times New Roman"/>
          <w:sz w:val="24"/>
          <w:szCs w:val="24"/>
        </w:rPr>
        <w:t xml:space="preserve"> </w:t>
      </w:r>
      <w:r w:rsidR="00FB0A4A">
        <w:rPr>
          <w:rFonts w:ascii="Times New Roman" w:hAnsi="Times New Roman" w:cs="Times New Roman"/>
          <w:sz w:val="24"/>
          <w:szCs w:val="24"/>
        </w:rPr>
        <w:t xml:space="preserve">   </w:t>
      </w:r>
      <w:r w:rsidR="00146B77" w:rsidRPr="00FB0A4A">
        <w:rPr>
          <w:rFonts w:ascii="Times New Roman" w:hAnsi="Times New Roman" w:cs="Times New Roman"/>
          <w:sz w:val="24"/>
          <w:szCs w:val="24"/>
        </w:rPr>
        <w:t>March, 2016-Present</w:t>
      </w:r>
    </w:p>
    <w:p w14:paraId="38D3F085" w14:textId="6EF39956" w:rsidR="00146B77" w:rsidRPr="00146B77" w:rsidRDefault="000B4172" w:rsidP="00146B7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E-sports club, </w:t>
      </w:r>
      <w:r w:rsidR="00146B77" w:rsidRPr="00146B77">
        <w:rPr>
          <w:rFonts w:ascii="Times New Roman" w:hAnsi="Times New Roman" w:cs="Times New Roman"/>
          <w:i/>
          <w:sz w:val="24"/>
          <w:szCs w:val="24"/>
        </w:rPr>
        <w:t>College of St. Benedict/St John’s University</w:t>
      </w:r>
    </w:p>
    <w:p w14:paraId="35BEDF5B" w14:textId="61EBB530" w:rsidR="00146B77" w:rsidRPr="00F01001" w:rsidRDefault="00146B77" w:rsidP="00146B7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</w:t>
      </w:r>
      <w:r w:rsidR="00F130F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E-sports club.</w:t>
      </w:r>
    </w:p>
    <w:p w14:paraId="768B7302" w14:textId="77777777" w:rsidR="00146B77" w:rsidRDefault="00146B77" w:rsidP="00146B77">
      <w:pPr>
        <w:pStyle w:val="ListParagraph"/>
        <w:numPr>
          <w:ilvl w:val="0"/>
          <w:numId w:val="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events such as: Pokémon Go’s week, League of Legends tournaments, and social gatherings.</w:t>
      </w:r>
    </w:p>
    <w:p w14:paraId="5EC80278" w14:textId="7A57DDE5" w:rsidR="00146B77" w:rsidRDefault="00146B77" w:rsidP="00146B77">
      <w:pPr>
        <w:pStyle w:val="ListParagraph"/>
        <w:numPr>
          <w:ilvl w:val="0"/>
          <w:numId w:val="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develop appealing posters</w:t>
      </w:r>
      <w:r w:rsidR="000B4172">
        <w:rPr>
          <w:rFonts w:ascii="Times New Roman" w:hAnsi="Times New Roman" w:cs="Times New Roman"/>
          <w:sz w:val="24"/>
          <w:szCs w:val="24"/>
        </w:rPr>
        <w:t xml:space="preserve"> that effectively marketing the </w:t>
      </w:r>
      <w:r>
        <w:rPr>
          <w:rFonts w:ascii="Times New Roman" w:hAnsi="Times New Roman" w:cs="Times New Roman"/>
          <w:sz w:val="24"/>
          <w:szCs w:val="24"/>
        </w:rPr>
        <w:t>events.</w:t>
      </w:r>
    </w:p>
    <w:p w14:paraId="12FB8658" w14:textId="3898391C" w:rsidR="00146B77" w:rsidRPr="00146B77" w:rsidRDefault="000B4172" w:rsidP="00146B77">
      <w:pPr>
        <w:pStyle w:val="ListParagraph"/>
        <w:numPr>
          <w:ilvl w:val="0"/>
          <w:numId w:val="8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 and advise</w:t>
      </w:r>
      <w:r w:rsidR="00146B77">
        <w:rPr>
          <w:rFonts w:ascii="Times New Roman" w:hAnsi="Times New Roman" w:cs="Times New Roman"/>
          <w:sz w:val="24"/>
          <w:szCs w:val="24"/>
        </w:rPr>
        <w:t xml:space="preserve"> other executive members in the club about hosting and promoting events.</w:t>
      </w:r>
    </w:p>
    <w:p w14:paraId="661A5ED5" w14:textId="31B2220F" w:rsidR="00413BEF" w:rsidRPr="00FB0A4A" w:rsidRDefault="00146B77" w:rsidP="009D31B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</w:t>
      </w:r>
      <w:r w:rsidR="00FB0A4A">
        <w:rPr>
          <w:rFonts w:ascii="Times New Roman" w:hAnsi="Times New Roman" w:cs="Times New Roman"/>
          <w:b/>
          <w:sz w:val="24"/>
          <w:szCs w:val="24"/>
        </w:rPr>
        <w:t xml:space="preserve">ic Designer </w:t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</w:r>
      <w:r w:rsidR="00FB0A4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FB0A4A">
        <w:rPr>
          <w:rFonts w:ascii="Times New Roman" w:hAnsi="Times New Roman" w:cs="Times New Roman"/>
          <w:sz w:val="24"/>
          <w:szCs w:val="24"/>
        </w:rPr>
        <w:t>April, 2016-Present</w:t>
      </w:r>
    </w:p>
    <w:p w14:paraId="5FE852F3" w14:textId="56B8E3FC" w:rsidR="00146B77" w:rsidRDefault="00D34D30" w:rsidP="00146B7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ViewIn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146B77" w:rsidRPr="00146B77">
        <w:rPr>
          <w:rFonts w:ascii="Times New Roman" w:hAnsi="Times New Roman" w:cs="Times New Roman"/>
          <w:i/>
          <w:sz w:val="24"/>
          <w:szCs w:val="24"/>
        </w:rPr>
        <w:t>College of St. Benedict/St John’s University</w:t>
      </w:r>
      <w:r w:rsidR="00146B7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EE0729C" w14:textId="2BCC20AF" w:rsidR="00146B77" w:rsidRPr="00146B77" w:rsidRDefault="00146B77" w:rsidP="00146B7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appealing posters for clients.</w:t>
      </w:r>
    </w:p>
    <w:p w14:paraId="510EA480" w14:textId="5293D43F" w:rsidR="00146B77" w:rsidRPr="00146B77" w:rsidRDefault="00146B77" w:rsidP="00146B7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Photoshop’s training events.</w:t>
      </w:r>
    </w:p>
    <w:p w14:paraId="0C4261B0" w14:textId="2A3C738F" w:rsidR="00146B77" w:rsidRDefault="00FB0A4A" w:rsidP="009D31B1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 Core</w:t>
      </w:r>
      <w:r w:rsidR="00146B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146B77" w:rsidRPr="00FB0A4A">
        <w:rPr>
          <w:rFonts w:ascii="Times New Roman" w:hAnsi="Times New Roman" w:cs="Times New Roman"/>
          <w:sz w:val="24"/>
          <w:szCs w:val="24"/>
        </w:rPr>
        <w:t>May, 2016-Present</w:t>
      </w:r>
    </w:p>
    <w:p w14:paraId="21A34C53" w14:textId="3854E9BF" w:rsidR="00146B77" w:rsidRDefault="00B35AA8" w:rsidP="00146B7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Students Today Leaders Forever</w:t>
      </w:r>
      <w:r w:rsidR="00D34D30">
        <w:rPr>
          <w:rFonts w:ascii="Times New Roman" w:hAnsi="Times New Roman" w:cs="Times New Roman"/>
          <w:i/>
          <w:sz w:val="24"/>
          <w:szCs w:val="24"/>
        </w:rPr>
        <w:t>, College of St Benedict/ St John’s University</w:t>
      </w:r>
    </w:p>
    <w:p w14:paraId="3A103C40" w14:textId="6E198263" w:rsidR="009D31B1" w:rsidRDefault="00F130F7" w:rsidP="009D31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as part of the team to o</w:t>
      </w:r>
      <w:r w:rsidR="009D31B1">
        <w:rPr>
          <w:rFonts w:ascii="Times New Roman" w:hAnsi="Times New Roman" w:cs="Times New Roman"/>
          <w:sz w:val="24"/>
          <w:szCs w:val="24"/>
        </w:rPr>
        <w:t>rganize mission trip, including create the route for the trip, contacting the town for place to stay and communicating with the community for services, for the Spring Break.</w:t>
      </w:r>
    </w:p>
    <w:p w14:paraId="0721FBC0" w14:textId="17AFFD29" w:rsidR="009D31B1" w:rsidRDefault="009D31B1" w:rsidP="009D31B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 students on the trip with games, activities to advocate their leadership’s skills.</w:t>
      </w:r>
    </w:p>
    <w:p w14:paraId="558FCD95" w14:textId="4AD1DD97" w:rsidR="009D31B1" w:rsidRDefault="009D31B1" w:rsidP="009D31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EC5DD" w14:textId="68B412DB" w:rsidR="009D31B1" w:rsidRPr="009D31B1" w:rsidRDefault="009D31B1" w:rsidP="009D31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1B1">
        <w:rPr>
          <w:rFonts w:ascii="Times New Roman" w:hAnsi="Times New Roman" w:cs="Times New Roman"/>
          <w:b/>
          <w:sz w:val="28"/>
          <w:szCs w:val="24"/>
        </w:rPr>
        <w:t>Computer Skills</w:t>
      </w:r>
      <w:r w:rsidRPr="009D31B1">
        <w:rPr>
          <w:rFonts w:ascii="Times New Roman" w:hAnsi="Times New Roman" w:cs="Times New Roman"/>
          <w:sz w:val="24"/>
          <w:szCs w:val="24"/>
        </w:rPr>
        <w:t>: Microsoft Offi</w:t>
      </w:r>
      <w:r>
        <w:rPr>
          <w:rFonts w:ascii="Times New Roman" w:hAnsi="Times New Roman" w:cs="Times New Roman"/>
          <w:sz w:val="24"/>
          <w:szCs w:val="24"/>
        </w:rPr>
        <w:t>ce</w:t>
      </w:r>
      <w:r w:rsidRPr="009D31B1">
        <w:rPr>
          <w:rFonts w:ascii="Times New Roman" w:hAnsi="Times New Roman" w:cs="Times New Roman"/>
          <w:sz w:val="24"/>
          <w:szCs w:val="24"/>
        </w:rPr>
        <w:t xml:space="preserve">, Adobe Photoshop, </w:t>
      </w:r>
      <w:proofErr w:type="spellStart"/>
      <w:r w:rsidRPr="009D31B1">
        <w:rPr>
          <w:rFonts w:ascii="Times New Roman" w:hAnsi="Times New Roman" w:cs="Times New Roman"/>
          <w:sz w:val="24"/>
          <w:szCs w:val="24"/>
        </w:rPr>
        <w:t>Ingeniux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Java </w:t>
      </w:r>
      <w:r w:rsidR="00F130F7">
        <w:rPr>
          <w:rFonts w:ascii="Times New Roman" w:hAnsi="Times New Roman" w:cs="Times New Roman"/>
          <w:sz w:val="24"/>
          <w:szCs w:val="24"/>
        </w:rPr>
        <w:t>code, VBA on Excel.</w:t>
      </w:r>
    </w:p>
    <w:p w14:paraId="74B6E8BB" w14:textId="17816D71" w:rsidR="00413BEF" w:rsidRPr="009D31B1" w:rsidRDefault="009D31B1" w:rsidP="00146B77">
      <w:pPr>
        <w:spacing w:before="240" w:after="0"/>
        <w:rPr>
          <w:rFonts w:ascii="Times New Roman" w:hAnsi="Times New Roman" w:cs="Times New Roman"/>
          <w:sz w:val="28"/>
          <w:szCs w:val="24"/>
        </w:rPr>
      </w:pPr>
      <w:r w:rsidRPr="009D31B1">
        <w:rPr>
          <w:rFonts w:ascii="Times New Roman" w:hAnsi="Times New Roman" w:cs="Times New Roman"/>
          <w:b/>
          <w:sz w:val="28"/>
          <w:szCs w:val="24"/>
        </w:rPr>
        <w:t>Activities</w:t>
      </w:r>
      <w:r w:rsidR="00D34D30">
        <w:rPr>
          <w:rFonts w:ascii="Times New Roman" w:hAnsi="Times New Roman" w:cs="Times New Roman"/>
          <w:b/>
          <w:sz w:val="28"/>
          <w:szCs w:val="24"/>
        </w:rPr>
        <w:t>/Interests</w:t>
      </w:r>
      <w:r w:rsidRPr="009D31B1">
        <w:rPr>
          <w:rFonts w:ascii="Times New Roman" w:hAnsi="Times New Roman" w:cs="Times New Roman"/>
          <w:b/>
          <w:sz w:val="28"/>
          <w:szCs w:val="24"/>
        </w:rPr>
        <w:t>:</w:t>
      </w:r>
    </w:p>
    <w:p w14:paraId="231963E0" w14:textId="3E1CE577" w:rsidR="00413BEF" w:rsidRDefault="00413BEF" w:rsidP="00413B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STLF mission trip</w:t>
      </w:r>
      <w:r w:rsidR="009D31B1">
        <w:rPr>
          <w:rFonts w:ascii="Times New Roman" w:hAnsi="Times New Roman" w:cs="Times New Roman"/>
          <w:sz w:val="24"/>
          <w:szCs w:val="24"/>
        </w:rPr>
        <w:t>.</w:t>
      </w:r>
    </w:p>
    <w:p w14:paraId="67593FD4" w14:textId="5E0698B3" w:rsidR="00413BEF" w:rsidRDefault="00413BEF" w:rsidP="00413B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volunteer with campus ministry</w:t>
      </w:r>
      <w:r w:rsidR="009D31B1">
        <w:rPr>
          <w:rFonts w:ascii="Times New Roman" w:hAnsi="Times New Roman" w:cs="Times New Roman"/>
          <w:sz w:val="24"/>
          <w:szCs w:val="24"/>
        </w:rPr>
        <w:t>.</w:t>
      </w:r>
    </w:p>
    <w:p w14:paraId="328AB25F" w14:textId="475EB76F" w:rsidR="009D31B1" w:rsidRPr="009D31B1" w:rsidRDefault="009D31B1" w:rsidP="009D31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Japanese’s Corner.</w:t>
      </w:r>
    </w:p>
    <w:sectPr w:rsidR="009D31B1" w:rsidRPr="009D31B1" w:rsidSect="00E93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161"/>
    <w:multiLevelType w:val="hybridMultilevel"/>
    <w:tmpl w:val="10F4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A34"/>
    <w:multiLevelType w:val="hybridMultilevel"/>
    <w:tmpl w:val="C0FE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96D49"/>
    <w:multiLevelType w:val="hybridMultilevel"/>
    <w:tmpl w:val="BA7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455D"/>
    <w:multiLevelType w:val="hybridMultilevel"/>
    <w:tmpl w:val="7F6252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12159E8"/>
    <w:multiLevelType w:val="hybridMultilevel"/>
    <w:tmpl w:val="C63C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C1F8E"/>
    <w:multiLevelType w:val="hybridMultilevel"/>
    <w:tmpl w:val="9800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D6C3B"/>
    <w:multiLevelType w:val="hybridMultilevel"/>
    <w:tmpl w:val="BB42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8152B"/>
    <w:multiLevelType w:val="hybridMultilevel"/>
    <w:tmpl w:val="78B6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69E6"/>
    <w:multiLevelType w:val="hybridMultilevel"/>
    <w:tmpl w:val="FB14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22AA7"/>
    <w:multiLevelType w:val="hybridMultilevel"/>
    <w:tmpl w:val="21EE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2C15"/>
    <w:multiLevelType w:val="hybridMultilevel"/>
    <w:tmpl w:val="BA9C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99"/>
    <w:rsid w:val="000B4172"/>
    <w:rsid w:val="00146B77"/>
    <w:rsid w:val="001C24CB"/>
    <w:rsid w:val="002161F7"/>
    <w:rsid w:val="00401EE2"/>
    <w:rsid w:val="00413BEF"/>
    <w:rsid w:val="00471AC7"/>
    <w:rsid w:val="004A7A1C"/>
    <w:rsid w:val="004E62E4"/>
    <w:rsid w:val="00510E39"/>
    <w:rsid w:val="005F1FE3"/>
    <w:rsid w:val="00654CC0"/>
    <w:rsid w:val="006F3362"/>
    <w:rsid w:val="0070329A"/>
    <w:rsid w:val="00742FCB"/>
    <w:rsid w:val="008A43F4"/>
    <w:rsid w:val="008E50D9"/>
    <w:rsid w:val="009D31B1"/>
    <w:rsid w:val="009E4B5D"/>
    <w:rsid w:val="00A06DC6"/>
    <w:rsid w:val="00A2655B"/>
    <w:rsid w:val="00A773EF"/>
    <w:rsid w:val="00B35AA8"/>
    <w:rsid w:val="00D34D30"/>
    <w:rsid w:val="00E93E99"/>
    <w:rsid w:val="00F01001"/>
    <w:rsid w:val="00F130F7"/>
    <w:rsid w:val="00F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777B"/>
  <w15:chartTrackingRefBased/>
  <w15:docId w15:val="{A2F5A7E3-E425-48B7-86F0-C7C53E8F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E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0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tran@csbsj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B52F4-0C52-46E2-A1AC-5460A147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9370CBD9</Template>
  <TotalTime>95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Activities &amp; Leadership Development</dc:creator>
  <cp:keywords/>
  <dc:description/>
  <cp:lastModifiedBy>Anh Tran</cp:lastModifiedBy>
  <cp:revision>11</cp:revision>
  <cp:lastPrinted>2016-11-01T19:16:00Z</cp:lastPrinted>
  <dcterms:created xsi:type="dcterms:W3CDTF">2016-04-16T00:46:00Z</dcterms:created>
  <dcterms:modified xsi:type="dcterms:W3CDTF">2016-11-01T22:23:00Z</dcterms:modified>
</cp:coreProperties>
</file>